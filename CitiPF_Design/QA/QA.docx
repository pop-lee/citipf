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D666" w14:textId="77777777" w:rsidR="00444055" w:rsidRDefault="002F38DB"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&lt;IPushDataThread&gt;</w:t>
      </w:r>
      <w:r>
        <w:rPr>
          <w:rFonts w:hint="eastAsia"/>
        </w:rPr>
        <w:t>错误</w:t>
      </w:r>
    </w:p>
    <w:p w14:paraId="3593DA3A" w14:textId="77777777" w:rsidR="002F38DB" w:rsidRDefault="002F38DB"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r>
        <w:rPr>
          <w:rFonts w:hint="eastAsia"/>
        </w:rPr>
        <w:t>java.awt.List</w:t>
      </w:r>
      <w:r>
        <w:rPr>
          <w:rFonts w:hint="eastAsia"/>
        </w:rPr>
        <w:t>内的包，应该引入</w:t>
      </w:r>
      <w:r>
        <w:rPr>
          <w:rFonts w:hint="eastAsia"/>
        </w:rPr>
        <w:t>java.util.List;</w:t>
      </w:r>
    </w:p>
    <w:p w14:paraId="7628BDA2" w14:textId="77777777" w:rsidR="009950B8" w:rsidRDefault="009950B8"/>
    <w:p w14:paraId="45C9345A" w14:textId="7D0BA510" w:rsidR="009950B8" w:rsidRDefault="00C9035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Q:  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flex-messaging-core.jar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包中</w:t>
      </w:r>
      <w:r w:rsidR="00DC0FED" w:rsidRPr="00DC0FED">
        <w:rPr>
          <w:rFonts w:ascii="Courier New" w:hAnsi="Courier New" w:cs="Courier New"/>
          <w:color w:val="000000"/>
          <w:kern w:val="0"/>
          <w:sz w:val="20"/>
          <w:szCs w:val="20"/>
        </w:rPr>
        <w:t>MessageBroker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DC0FE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routeMessageToService</w:t>
      </w:r>
      <w:r w:rsidR="00DC0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方法抛出异常使得线程执行终端，空指针错误。</w:t>
      </w:r>
    </w:p>
    <w:p w14:paraId="6ABE9EE0" w14:textId="2E0D8A37" w:rsidR="00585A17" w:rsidRDefault="00585A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在实现数据推送技术的时候，需要读取推送目的地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，所以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MessageBroker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类的调用应与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Flex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工程在同一工程下</w:t>
      </w:r>
      <w:bookmarkStart w:id="0" w:name="_GoBack"/>
      <w:bookmarkEnd w:id="0"/>
    </w:p>
    <w:p w14:paraId="32385300" w14:textId="77777777" w:rsidR="00585A17" w:rsidRDefault="00585A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35D4FE71" w14:textId="45766274" w:rsidR="00585A17" w:rsidRDefault="00585A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Q:  Spring3.0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的时候提示要求配置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classpath</w:t>
      </w:r>
    </w:p>
    <w:p w14:paraId="69ABCF02" w14:textId="663718C8" w:rsidR="00585A17" w:rsidRDefault="00585A1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A: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原因是导入的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工程包不全，在集成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iBatis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orm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框架需要导入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org.springframework.orm-3.0.2.RELEASE.jar</w:t>
      </w:r>
    </w:p>
    <w:p w14:paraId="604598E7" w14:textId="532AF4DE" w:rsidR="00585A17" w:rsidRPr="00585A17" w:rsidRDefault="00585A1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85A17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org.springframework.jdbc-3.0.2.RELEASE.jar</w:t>
      </w:r>
    </w:p>
    <w:sectPr w:rsidR="00585A17" w:rsidRPr="0058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585A17"/>
    <w:rsid w:val="00893F6D"/>
    <w:rsid w:val="009950B8"/>
    <w:rsid w:val="00C90351"/>
    <w:rsid w:val="00D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>Emcomsoft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6</cp:revision>
  <dcterms:created xsi:type="dcterms:W3CDTF">2010-01-14T08:20:00Z</dcterms:created>
  <dcterms:modified xsi:type="dcterms:W3CDTF">2010-04-09T10:24:00Z</dcterms:modified>
</cp:coreProperties>
</file>