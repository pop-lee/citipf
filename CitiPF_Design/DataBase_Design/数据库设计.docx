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1BE84" w14:textId="00A1AB6D" w:rsidR="00EE59B3" w:rsidRDefault="00EE59B3">
      <w:r>
        <w:rPr>
          <w:rFonts w:hint="eastAsia"/>
        </w:rPr>
        <w:t>临时将系统中利用到的字段设计成表，初期设计，无约束</w:t>
      </w:r>
    </w:p>
    <w:p w14:paraId="6F26C277" w14:textId="77777777" w:rsidR="00EE59B3" w:rsidRDefault="00EE59B3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D2407" w14:paraId="5E8EECCA" w14:textId="77777777" w:rsidTr="00AD2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575121EA" w14:textId="77777777" w:rsidR="00AD2407" w:rsidRDefault="00AD2407">
            <w:r>
              <w:rPr>
                <w:rFonts w:hint="eastAsia"/>
              </w:rPr>
              <w:t>CITI_RateData</w:t>
            </w:r>
            <w:r>
              <w:t>—</w:t>
            </w:r>
            <w:r>
              <w:rPr>
                <w:rFonts w:hint="eastAsia"/>
              </w:rPr>
              <w:t>银行汇率数据表</w:t>
            </w:r>
          </w:p>
        </w:tc>
      </w:tr>
      <w:tr w:rsidR="00AD2407" w14:paraId="71A0F838" w14:textId="77777777" w:rsidTr="00AD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C1EF8F8" w14:textId="77777777" w:rsidR="00AD2407" w:rsidRDefault="00AD2407">
            <w:r>
              <w:rPr>
                <w:rFonts w:hint="eastAsia"/>
              </w:rPr>
              <w:t>RD_ID</w:t>
            </w:r>
          </w:p>
        </w:tc>
        <w:tc>
          <w:tcPr>
            <w:tcW w:w="4261" w:type="dxa"/>
          </w:tcPr>
          <w:p w14:paraId="3B42180A" w14:textId="7D10986C" w:rsidR="00AD2407" w:rsidRDefault="00327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INT 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非负</w:t>
            </w:r>
            <w:bookmarkStart w:id="0" w:name="_GoBack"/>
            <w:bookmarkEnd w:id="0"/>
          </w:p>
        </w:tc>
      </w:tr>
      <w:tr w:rsidR="003276FE" w14:paraId="4653932D" w14:textId="77777777" w:rsidTr="00AD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AA86B00" w14:textId="0F41EDCE" w:rsidR="003276FE" w:rsidRDefault="003276FE">
            <w:pPr>
              <w:rPr>
                <w:rFonts w:hint="eastAsia"/>
              </w:rPr>
            </w:pPr>
            <w:r>
              <w:rPr>
                <w:rFonts w:hint="eastAsia"/>
              </w:rPr>
              <w:t>RD_CODE</w:t>
            </w:r>
          </w:p>
        </w:tc>
        <w:tc>
          <w:tcPr>
            <w:tcW w:w="4261" w:type="dxa"/>
          </w:tcPr>
          <w:p w14:paraId="5A1DDA7B" w14:textId="6F0C62ED" w:rsidR="003276FE" w:rsidRDefault="00327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CHAR(2) </w:t>
            </w:r>
            <w:r>
              <w:rPr>
                <w:rFonts w:hint="eastAsia"/>
              </w:rPr>
              <w:t>非空</w:t>
            </w:r>
          </w:p>
        </w:tc>
      </w:tr>
      <w:tr w:rsidR="00AD2407" w14:paraId="1F416681" w14:textId="77777777" w:rsidTr="00AD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75F6C36" w14:textId="77777777" w:rsidR="00AD2407" w:rsidRDefault="00AD2407">
            <w:r>
              <w:rPr>
                <w:rFonts w:hint="eastAsia"/>
              </w:rPr>
              <w:t>RD_StockIndex</w:t>
            </w:r>
          </w:p>
        </w:tc>
        <w:tc>
          <w:tcPr>
            <w:tcW w:w="4261" w:type="dxa"/>
          </w:tcPr>
          <w:p w14:paraId="32C734CD" w14:textId="5B7DC18C" w:rsidR="00AD2407" w:rsidRDefault="00327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DOUBLE </w:t>
            </w:r>
            <w:r>
              <w:rPr>
                <w:rFonts w:hint="eastAsia"/>
              </w:rPr>
              <w:t>非空</w:t>
            </w:r>
          </w:p>
        </w:tc>
      </w:tr>
      <w:tr w:rsidR="00AD2407" w14:paraId="22ECF062" w14:textId="77777777" w:rsidTr="00AD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B062806" w14:textId="77777777" w:rsidR="00AD2407" w:rsidRDefault="00AD2407">
            <w:r>
              <w:rPr>
                <w:rFonts w:hint="eastAsia"/>
              </w:rPr>
              <w:t>RD_StockTime</w:t>
            </w:r>
          </w:p>
        </w:tc>
        <w:tc>
          <w:tcPr>
            <w:tcW w:w="4261" w:type="dxa"/>
          </w:tcPr>
          <w:p w14:paraId="263A3AC2" w14:textId="3F89C3A8" w:rsidR="00AD2407" w:rsidRDefault="00327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DATETIME </w:t>
            </w:r>
            <w:r>
              <w:rPr>
                <w:rFonts w:hint="eastAsia"/>
              </w:rPr>
              <w:t>非空</w:t>
            </w:r>
          </w:p>
        </w:tc>
      </w:tr>
    </w:tbl>
    <w:p w14:paraId="76CE9326" w14:textId="77777777" w:rsidR="00FC49EF" w:rsidRDefault="00FC49EF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D2407" w14:paraId="2ECE358B" w14:textId="77777777" w:rsidTr="00626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6DF017CE" w14:textId="77777777" w:rsidR="00AD2407" w:rsidRDefault="00AD2407">
            <w:r>
              <w:rPr>
                <w:rFonts w:hint="eastAsia"/>
              </w:rPr>
              <w:t>CITI_StanData--</w:t>
            </w:r>
            <w:r w:rsidRPr="00AD2407">
              <w:rPr>
                <w:rFonts w:hint="eastAsia"/>
              </w:rPr>
              <w:t>银行基本模拟信息表</w:t>
            </w:r>
          </w:p>
        </w:tc>
      </w:tr>
      <w:tr w:rsidR="00AD2407" w14:paraId="542DCB85" w14:textId="77777777" w:rsidTr="00AD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7E8EB24" w14:textId="77777777" w:rsidR="00AD2407" w:rsidRDefault="00AD2407">
            <w:r>
              <w:rPr>
                <w:rFonts w:hint="eastAsia"/>
              </w:rPr>
              <w:t>SD_ID</w:t>
            </w:r>
          </w:p>
        </w:tc>
        <w:tc>
          <w:tcPr>
            <w:tcW w:w="4261" w:type="dxa"/>
          </w:tcPr>
          <w:p w14:paraId="7D918F27" w14:textId="77777777" w:rsidR="00AD2407" w:rsidRDefault="00AD2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407" w14:paraId="4A2076C0" w14:textId="77777777" w:rsidTr="00AD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BE58CFF" w14:textId="77777777" w:rsidR="00AD2407" w:rsidRDefault="00AD2407">
            <w:r>
              <w:rPr>
                <w:rFonts w:hint="eastAsia"/>
              </w:rPr>
              <w:t>SD_Deporate</w:t>
            </w:r>
          </w:p>
        </w:tc>
        <w:tc>
          <w:tcPr>
            <w:tcW w:w="4261" w:type="dxa"/>
          </w:tcPr>
          <w:p w14:paraId="305F111E" w14:textId="77777777" w:rsidR="00AD2407" w:rsidRDefault="00AD2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407" w14:paraId="3473D7BD" w14:textId="77777777" w:rsidTr="00AD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A788F32" w14:textId="77777777" w:rsidR="00AD2407" w:rsidRDefault="00AD2407">
            <w:r>
              <w:rPr>
                <w:rFonts w:hint="eastAsia"/>
              </w:rPr>
              <w:t>SD_LendRate</w:t>
            </w:r>
          </w:p>
        </w:tc>
        <w:tc>
          <w:tcPr>
            <w:tcW w:w="4261" w:type="dxa"/>
          </w:tcPr>
          <w:p w14:paraId="5E1A5D22" w14:textId="77777777" w:rsidR="00AD2407" w:rsidRDefault="00AD2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407" w14:paraId="44A488D0" w14:textId="77777777" w:rsidTr="00AD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B284733" w14:textId="77777777" w:rsidR="00AD2407" w:rsidRDefault="00AD2407">
            <w:r>
              <w:rPr>
                <w:rFonts w:hint="eastAsia"/>
              </w:rPr>
              <w:t>SD_ProFundRate</w:t>
            </w:r>
          </w:p>
        </w:tc>
        <w:tc>
          <w:tcPr>
            <w:tcW w:w="4261" w:type="dxa"/>
          </w:tcPr>
          <w:p w14:paraId="33404BB1" w14:textId="77777777" w:rsidR="00AD2407" w:rsidRDefault="00AD2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407" w14:paraId="4D8F1AF4" w14:textId="77777777" w:rsidTr="00AD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7216049" w14:textId="77777777" w:rsidR="00AD2407" w:rsidRDefault="00AD2407">
            <w:r>
              <w:rPr>
                <w:rFonts w:hint="eastAsia"/>
              </w:rPr>
              <w:t>SD_ProFundDura</w:t>
            </w:r>
          </w:p>
        </w:tc>
        <w:tc>
          <w:tcPr>
            <w:tcW w:w="4261" w:type="dxa"/>
          </w:tcPr>
          <w:p w14:paraId="5677D0B9" w14:textId="77777777" w:rsidR="00AD2407" w:rsidRDefault="00AD2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407" w14:paraId="3C0C74F0" w14:textId="77777777" w:rsidTr="00AD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609E301" w14:textId="77777777" w:rsidR="00AD2407" w:rsidRDefault="00AD2407">
            <w:r>
              <w:rPr>
                <w:rFonts w:hint="eastAsia"/>
              </w:rPr>
              <w:t>SD_MortgageRate</w:t>
            </w:r>
          </w:p>
        </w:tc>
        <w:tc>
          <w:tcPr>
            <w:tcW w:w="4261" w:type="dxa"/>
          </w:tcPr>
          <w:p w14:paraId="4456411B" w14:textId="77777777" w:rsidR="00AD2407" w:rsidRDefault="00AD2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407" w14:paraId="63C223BC" w14:textId="77777777" w:rsidTr="00AD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4EEE3A5" w14:textId="77777777" w:rsidR="00AD2407" w:rsidRDefault="00AD2407">
            <w:r>
              <w:rPr>
                <w:rFonts w:hint="eastAsia"/>
              </w:rPr>
              <w:t>SD_MortgageDura</w:t>
            </w:r>
          </w:p>
        </w:tc>
        <w:tc>
          <w:tcPr>
            <w:tcW w:w="4261" w:type="dxa"/>
          </w:tcPr>
          <w:p w14:paraId="1B9FFD39" w14:textId="77777777" w:rsidR="00AD2407" w:rsidRDefault="00AD2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9E1CDB2" w14:textId="77777777" w:rsidR="00AD2407" w:rsidRDefault="00AD2407"/>
    <w:sectPr w:rsidR="00AD2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236"/>
    <w:rsid w:val="003276FE"/>
    <w:rsid w:val="00AD2407"/>
    <w:rsid w:val="00B13236"/>
    <w:rsid w:val="00D942F5"/>
    <w:rsid w:val="00EE59B3"/>
    <w:rsid w:val="00FC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4E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4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240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4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240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237</Characters>
  <Application>Microsoft Office Word</Application>
  <DocSecurity>0</DocSecurity>
  <Lines>1</Lines>
  <Paragraphs>1</Paragraphs>
  <ScaleCrop>false</ScaleCrop>
  <Company>Emcomsoft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LiYunpeng</dc:creator>
  <cp:keywords/>
  <dc:description/>
  <cp:lastModifiedBy>LiYunpeng</cp:lastModifiedBy>
  <cp:revision>6</cp:revision>
  <dcterms:created xsi:type="dcterms:W3CDTF">2010-02-01T03:15:00Z</dcterms:created>
  <dcterms:modified xsi:type="dcterms:W3CDTF">2010-04-09T08:56:00Z</dcterms:modified>
</cp:coreProperties>
</file>